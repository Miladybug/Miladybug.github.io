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78DE1" w14:textId="08B0B58A" w:rsidR="00A10484" w:rsidRDefault="00E16690">
      <w:pPr>
        <w:pStyle w:val="Title"/>
      </w:pPr>
      <w:r>
        <w:t>Website Planning Document</w:t>
      </w:r>
    </w:p>
    <w:p w14:paraId="686A99A6" w14:textId="1CC6E92E" w:rsidR="00855982" w:rsidRPr="00855982" w:rsidRDefault="00B44DE3" w:rsidP="00855982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407C6B" wp14:editId="5AAD4F77">
            <wp:simplePos x="0" y="0"/>
            <wp:positionH relativeFrom="column">
              <wp:posOffset>1209675</wp:posOffset>
            </wp:positionH>
            <wp:positionV relativeFrom="paragraph">
              <wp:posOffset>612775</wp:posOffset>
            </wp:positionV>
            <wp:extent cx="558165" cy="817245"/>
            <wp:effectExtent l="0" t="0" r="0" b="1905"/>
            <wp:wrapSquare wrapText="bothSides"/>
            <wp:docPr id="4" name="Picture 4" descr="A drawing of a pers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all-Med Weather sit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551" b="20753"/>
                    <a:stretch/>
                  </pic:blipFill>
                  <pic:spPr bwMode="auto">
                    <a:xfrm>
                      <a:off x="0" y="0"/>
                      <a:ext cx="558165" cy="81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690">
        <w:t>Site Name</w:t>
      </w:r>
    </w:p>
    <w:p w14:paraId="0D3173C3" w14:textId="77777777" w:rsidR="00B44DE3" w:rsidRDefault="00E16690" w:rsidP="00B44DE3">
      <w:r>
        <w:tab/>
      </w:r>
    </w:p>
    <w:p w14:paraId="4E92084C" w14:textId="177C0DFD" w:rsidR="00855982" w:rsidRDefault="00E16690" w:rsidP="00B44DE3">
      <w:pPr>
        <w:ind w:firstLine="708"/>
      </w:pPr>
      <w:r>
        <w:t xml:space="preserve">Brainstorm </w:t>
      </w:r>
    </w:p>
    <w:p w14:paraId="1D9FEFA8" w14:textId="77777777" w:rsidR="00B44DE3" w:rsidRDefault="00B44DE3" w:rsidP="00E16690"/>
    <w:p w14:paraId="74C1CC1F" w14:textId="7D62AC61" w:rsidR="00E16690" w:rsidRDefault="00E16690" w:rsidP="00E16690">
      <w:pPr>
        <w:pStyle w:val="Heading1"/>
      </w:pPr>
      <w:r>
        <w:t>Site Purpose</w:t>
      </w:r>
    </w:p>
    <w:p w14:paraId="1595D40F" w14:textId="6E6657CD" w:rsidR="00E16690" w:rsidRDefault="00E16690" w:rsidP="00E16690">
      <w:r>
        <w:tab/>
        <w:t>To tell people the weather</w:t>
      </w:r>
    </w:p>
    <w:p w14:paraId="7E95B559" w14:textId="36C7C68C" w:rsidR="00E16690" w:rsidRDefault="00E16690" w:rsidP="00E16690">
      <w:pPr>
        <w:ind w:left="708"/>
      </w:pPr>
      <w:r>
        <w:t>Motto – a Meteor-</w:t>
      </w:r>
      <w:proofErr w:type="spellStart"/>
      <w:r>
        <w:t>cre</w:t>
      </w:r>
      <w:proofErr w:type="spellEnd"/>
      <w:r>
        <w:t xml:space="preserve"> weather service with puns that will make you </w:t>
      </w:r>
      <w:proofErr w:type="spellStart"/>
      <w:r>
        <w:t>Flurrious</w:t>
      </w:r>
      <w:proofErr w:type="spellEnd"/>
      <w:r>
        <w:t xml:space="preserve">. </w:t>
      </w:r>
    </w:p>
    <w:p w14:paraId="66F34E43" w14:textId="34014EA3" w:rsidR="00E16690" w:rsidRDefault="00E16690" w:rsidP="00E16690">
      <w:pPr>
        <w:pStyle w:val="Heading1"/>
      </w:pPr>
      <w:r>
        <w:t>Target Audience</w:t>
      </w:r>
    </w:p>
    <w:p w14:paraId="4FBF721F" w14:textId="1480FCDD" w:rsidR="00E16690" w:rsidRDefault="00E16690" w:rsidP="00E16690">
      <w:r>
        <w:tab/>
        <w:t xml:space="preserve">Everyone </w:t>
      </w:r>
    </w:p>
    <w:p w14:paraId="0AB7E805" w14:textId="22A2C6E5" w:rsidR="00E16690" w:rsidRDefault="00E16690" w:rsidP="00E16690">
      <w:pPr>
        <w:pStyle w:val="Heading1"/>
      </w:pPr>
      <w:r>
        <w:t>Sitemap</w:t>
      </w:r>
    </w:p>
    <w:p w14:paraId="58752470" w14:textId="3EF4D23D" w:rsidR="00F463FE" w:rsidRDefault="00284BC7" w:rsidP="00E16690">
      <w:r>
        <w:rPr>
          <w:noProof/>
        </w:rPr>
        <w:drawing>
          <wp:inline distT="0" distB="0" distL="0" distR="0" wp14:anchorId="51323C9C" wp14:editId="693EE731">
            <wp:extent cx="3283551" cy="1845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tema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51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6BF9823" wp14:editId="01705D20">
                <wp:simplePos x="0" y="0"/>
                <wp:positionH relativeFrom="column">
                  <wp:posOffset>320790</wp:posOffset>
                </wp:positionH>
                <wp:positionV relativeFrom="paragraph">
                  <wp:posOffset>50625</wp:posOffset>
                </wp:positionV>
                <wp:extent cx="3600" cy="8280"/>
                <wp:effectExtent l="38100" t="38100" r="53975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74EB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4.55pt;margin-top:3.3pt;width:1.7pt;height: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">
                <v:imagedata r:id="rId13" o:title=""/>
              </v:shape>
            </w:pict>
          </mc:Fallback>
        </mc:AlternateContent>
      </w:r>
    </w:p>
    <w:p w14:paraId="02960D36" w14:textId="28196F10" w:rsidR="00E16690" w:rsidRDefault="00E16690" w:rsidP="00E16690">
      <w:pPr>
        <w:pStyle w:val="Heading1"/>
      </w:pPr>
      <w:r>
        <w:lastRenderedPageBreak/>
        <w:t>Color Scheme</w:t>
      </w:r>
    </w:p>
    <w:p w14:paraId="6F4FF50D" w14:textId="6B627203" w:rsidR="00E16690" w:rsidRDefault="00E16690" w:rsidP="00E16690">
      <w:pPr>
        <w:ind w:firstLine="708"/>
      </w:pPr>
      <w:r>
        <w:rPr>
          <w:noProof/>
        </w:rPr>
        <w:drawing>
          <wp:inline distT="0" distB="0" distL="0" distR="0" wp14:anchorId="2D0E93FB" wp14:editId="716E9F80">
            <wp:extent cx="3771391" cy="2114550"/>
            <wp:effectExtent l="76200" t="76200" r="133985" b="13335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ather color schem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91"/>
                    <a:stretch/>
                  </pic:blipFill>
                  <pic:spPr bwMode="auto">
                    <a:xfrm>
                      <a:off x="0" y="0"/>
                      <a:ext cx="3797137" cy="2128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73E78" w14:textId="6D876A96" w:rsidR="00E16690" w:rsidRDefault="00E16690" w:rsidP="00E16690">
      <w:pPr>
        <w:pStyle w:val="Heading1"/>
      </w:pPr>
      <w:r>
        <w:t>Typography</w:t>
      </w:r>
    </w:p>
    <w:p w14:paraId="66706191" w14:textId="01E5BBDB" w:rsidR="00E16690" w:rsidRPr="00B00C2E" w:rsidRDefault="00E16690" w:rsidP="00E16690">
      <w:pPr>
        <w:rPr>
          <w:rFonts w:ascii="Century Gothic" w:hAnsi="Century Gothic"/>
        </w:rPr>
      </w:pPr>
      <w:r w:rsidRPr="00E16690">
        <w:rPr>
          <w:rFonts w:ascii="Century Gothic" w:hAnsi="Century Gothic"/>
        </w:rPr>
        <w:tab/>
      </w:r>
      <w:r w:rsidRPr="00B00C2E">
        <w:rPr>
          <w:rFonts w:ascii="Century Gothic" w:hAnsi="Century Gothic"/>
        </w:rPr>
        <w:t>Century Gothic</w:t>
      </w:r>
    </w:p>
    <w:p w14:paraId="76D30C44" w14:textId="29110F12" w:rsidR="00E16690" w:rsidRDefault="00E16690" w:rsidP="00B44DE3">
      <w:pPr>
        <w:pStyle w:val="Heading1"/>
      </w:pPr>
      <w:bookmarkStart w:id="0" w:name="_GoBack"/>
      <w:bookmarkEnd w:id="0"/>
      <w:r>
        <w:t>Wire Frames</w:t>
      </w:r>
    </w:p>
    <w:p w14:paraId="4F627D2E" w14:textId="191D6241" w:rsidR="001A1D63" w:rsidRDefault="001A1D63">
      <w:pPr>
        <w:rPr>
          <w:noProof/>
        </w:rPr>
      </w:pPr>
      <w:r>
        <w:rPr>
          <w:noProof/>
        </w:rPr>
        <w:t>Small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Medium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Large</w:t>
      </w:r>
    </w:p>
    <w:p w14:paraId="59E5D40B" w14:textId="6F742C01" w:rsidR="00B44DE3" w:rsidRDefault="00F463F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91F91" wp14:editId="26A3158B">
                <wp:simplePos x="0" y="0"/>
                <wp:positionH relativeFrom="column">
                  <wp:posOffset>990600</wp:posOffset>
                </wp:positionH>
                <wp:positionV relativeFrom="paragraph">
                  <wp:posOffset>1162685</wp:posOffset>
                </wp:positionV>
                <wp:extent cx="3333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BF5B2" id="Rectangle 8" o:spid="_x0000_s1026" style="position:absolute;margin-left:78pt;margin-top:91.55pt;width:26.2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61D07" wp14:editId="709AABDA">
                <wp:simplePos x="0" y="0"/>
                <wp:positionH relativeFrom="column">
                  <wp:posOffset>895350</wp:posOffset>
                </wp:positionH>
                <wp:positionV relativeFrom="paragraph">
                  <wp:posOffset>1124585</wp:posOffset>
                </wp:positionV>
                <wp:extent cx="171450" cy="476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B5AAF" id="Rectangle 7" o:spid="_x0000_s1026" style="position:absolute;margin-left:70.5pt;margin-top:88.55pt;width:13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" fillcolor="white [3212]" strokecolor="white [3212]" strokeweight="1pt"/>
            </w:pict>
          </mc:Fallback>
        </mc:AlternateContent>
      </w:r>
      <w:r w:rsidR="00B44DE3">
        <w:rPr>
          <w:noProof/>
        </w:rPr>
        <w:drawing>
          <wp:inline distT="0" distB="0" distL="0" distR="0" wp14:anchorId="5E926560" wp14:editId="59D4FF35">
            <wp:extent cx="1638300" cy="2209800"/>
            <wp:effectExtent l="0" t="0" r="0" b="0"/>
            <wp:docPr id="5" name="Picture 5" descr="A drawing of a pers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mall-Med Weather sit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08" t="9407" r="41828" b="24458"/>
                    <a:stretch/>
                  </pic:blipFill>
                  <pic:spPr bwMode="auto">
                    <a:xfrm>
                      <a:off x="0" y="0"/>
                      <a:ext cx="16383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1D63">
        <w:rPr>
          <w:noProof/>
        </w:rPr>
        <w:drawing>
          <wp:inline distT="0" distB="0" distL="0" distR="0" wp14:anchorId="216C13E7" wp14:editId="48D7BF18">
            <wp:extent cx="1676400" cy="2333625"/>
            <wp:effectExtent l="0" t="0" r="0" b="9525"/>
            <wp:docPr id="6" name="Picture 6" descr="A drawing of a pers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all-Med Weather sit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2" t="10547" r="14102" b="19613"/>
                    <a:stretch/>
                  </pic:blipFill>
                  <pic:spPr bwMode="auto">
                    <a:xfrm>
                      <a:off x="0" y="0"/>
                      <a:ext cx="167640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1D63">
        <w:t xml:space="preserve">                    </w:t>
      </w:r>
      <w:r w:rsidR="00B44DE3">
        <w:rPr>
          <w:noProof/>
        </w:rPr>
        <w:drawing>
          <wp:inline distT="0" distB="0" distL="0" distR="0" wp14:anchorId="71E2BE69" wp14:editId="46EFD507">
            <wp:extent cx="2850856" cy="1602692"/>
            <wp:effectExtent l="71755" t="80645" r="135890" b="135890"/>
            <wp:docPr id="3" name="Picture 3" descr="A close up of text on a white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 weather sti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0305" cy="16304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44DE3" w:rsidSect="00855982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C61E5" w14:textId="77777777" w:rsidR="00830A32" w:rsidRDefault="00830A32" w:rsidP="00855982">
      <w:pPr>
        <w:spacing w:after="0" w:line="240" w:lineRule="auto"/>
      </w:pPr>
      <w:r>
        <w:separator/>
      </w:r>
    </w:p>
  </w:endnote>
  <w:endnote w:type="continuationSeparator" w:id="0">
    <w:p w14:paraId="02EB43CA" w14:textId="77777777" w:rsidR="00830A32" w:rsidRDefault="00830A3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8CEF9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42088" w14:textId="77777777" w:rsidR="00830A32" w:rsidRDefault="00830A32" w:rsidP="00855982">
      <w:pPr>
        <w:spacing w:after="0" w:line="240" w:lineRule="auto"/>
      </w:pPr>
      <w:r>
        <w:separator/>
      </w:r>
    </w:p>
  </w:footnote>
  <w:footnote w:type="continuationSeparator" w:id="0">
    <w:p w14:paraId="3EDAF7E5" w14:textId="77777777" w:rsidR="00830A32" w:rsidRDefault="00830A3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90"/>
    <w:rsid w:val="001A1D63"/>
    <w:rsid w:val="001D4362"/>
    <w:rsid w:val="00284BC7"/>
    <w:rsid w:val="00533DA5"/>
    <w:rsid w:val="007833A7"/>
    <w:rsid w:val="00830A32"/>
    <w:rsid w:val="00855982"/>
    <w:rsid w:val="00893283"/>
    <w:rsid w:val="00A10484"/>
    <w:rsid w:val="00B00C2E"/>
    <w:rsid w:val="00B44DE3"/>
    <w:rsid w:val="00E16690"/>
    <w:rsid w:val="00F463F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C330"/>
  <w15:chartTrackingRefBased/>
  <w15:docId w15:val="{FA2710FF-1D60-493E-800B-C9CCEA48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r\AppData\Roaming\Microsoft\Templates\Report%20design%20(blank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19T15:21:01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5120,'3'-1'-51,"-1"-1"106,0 0 65,-1-3 224,-1 3-272,0 1-36,-1-2-60,0 1-91,1 0-30,-1 0-62,1 2-5,0 0-36,0 0-344,0 0-244,0 0-561</inkml:trace>
</inkml:ink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59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emmar</dc:creator>
  <cp:lastModifiedBy>Emma Johnson</cp:lastModifiedBy>
  <cp:revision>4</cp:revision>
  <dcterms:created xsi:type="dcterms:W3CDTF">2018-05-18T16:18:00Z</dcterms:created>
  <dcterms:modified xsi:type="dcterms:W3CDTF">2018-05-19T15:43:00Z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